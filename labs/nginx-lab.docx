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2F45" w14:textId="69C20AFB" w:rsidR="000B50AA" w:rsidRDefault="00DF41D4" w:rsidP="00200152">
      <w:pPr>
        <w:pStyle w:val="Title"/>
      </w:pPr>
      <w:bookmarkStart w:id="0" w:name="git-in-5-minutes---concrete-practice"/>
      <w:r>
        <w:t>Lab 1 – nginx intro</w:t>
      </w:r>
    </w:p>
    <w:p w14:paraId="715299DA" w14:textId="1E6EA87F" w:rsidR="00DF41D4" w:rsidRPr="00DF41D4" w:rsidRDefault="00DF41D4" w:rsidP="00DF41D4">
      <w:pPr>
        <w:pStyle w:val="Subtitle"/>
      </w:pPr>
      <w:r>
        <w:t>Task – Install and setup nginx</w:t>
      </w:r>
    </w:p>
    <w:bookmarkEnd w:id="0"/>
    <w:p w14:paraId="79D4F375" w14:textId="00F1176F" w:rsidR="00DF41D4" w:rsidRDefault="00DF41D4" w:rsidP="00DF41D4">
      <w:pPr>
        <w:pStyle w:val="BodyText"/>
      </w:pPr>
      <w:r>
        <w:t>Prerequisite – EC2 (t2.micro) with ports 22 and 80 open to the internet.</w:t>
      </w:r>
    </w:p>
    <w:p w14:paraId="0414EBF7" w14:textId="13D6B88F" w:rsidR="00DF41D4" w:rsidRDefault="00DF41D4" w:rsidP="00DF41D4">
      <w:pPr>
        <w:pStyle w:val="BodyText"/>
        <w:numPr>
          <w:ilvl w:val="0"/>
          <w:numId w:val="15"/>
        </w:numPr>
      </w:pPr>
      <w:r>
        <w:t>SSH connect to your EC2 you have generated</w:t>
      </w:r>
    </w:p>
    <w:p w14:paraId="2F73147A" w14:textId="56B59001" w:rsidR="00DF41D4" w:rsidRDefault="00DF41D4" w:rsidP="00DF41D4">
      <w:pPr>
        <w:pStyle w:val="BodyText"/>
        <w:numPr>
          <w:ilvl w:val="0"/>
          <w:numId w:val="15"/>
        </w:numPr>
      </w:pPr>
      <w:r>
        <w:t>Run the following commands within the EC2</w:t>
      </w:r>
    </w:p>
    <w:p w14:paraId="4CD753A3" w14:textId="77777777" w:rsidR="00DF41D4" w:rsidRPr="00DF41D4" w:rsidRDefault="00DF41D4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F41D4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sudo apt update</w:t>
      </w:r>
    </w:p>
    <w:p w14:paraId="1A4DFDDB" w14:textId="3D108257" w:rsidR="00DF41D4" w:rsidRPr="00DF41D4" w:rsidRDefault="00DF41D4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</w:pPr>
      <w:r w:rsidRPr="00DF41D4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sudo apt install -y nginx</w:t>
      </w:r>
    </w:p>
    <w:p w14:paraId="7194DE1F" w14:textId="41155824" w:rsidR="00DF41D4" w:rsidRDefault="00DF41D4" w:rsidP="00DF41D4">
      <w:pPr>
        <w:pStyle w:val="BodyText"/>
        <w:numPr>
          <w:ilvl w:val="0"/>
          <w:numId w:val="15"/>
        </w:numPr>
      </w:pPr>
      <w:r>
        <w:t>Once it is installed using your browser access the public IP of your EC2 and access the nginx website</w:t>
      </w:r>
    </w:p>
    <w:p w14:paraId="21C26232" w14:textId="16BC35D3" w:rsidR="007A4F21" w:rsidRDefault="007A4F21" w:rsidP="007A4F21">
      <w:pPr>
        <w:pStyle w:val="BodyText"/>
      </w:pPr>
      <w:r>
        <w:t>Stretch goal – Access the nginx website via your terminal using the `curl` command</w:t>
      </w:r>
    </w:p>
    <w:p w14:paraId="49838626" w14:textId="77777777" w:rsidR="001C77E5" w:rsidRDefault="001C77E5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</w:rPr>
      </w:pPr>
      <w:r>
        <w:br w:type="page"/>
      </w:r>
    </w:p>
    <w:p w14:paraId="1654DABD" w14:textId="5CBC93EB" w:rsidR="007A4F21" w:rsidRDefault="007A4F21" w:rsidP="007A4F21">
      <w:pPr>
        <w:pStyle w:val="Title"/>
      </w:pPr>
      <w:r>
        <w:lastRenderedPageBreak/>
        <w:t>Lab 2 – nginx conf</w:t>
      </w:r>
    </w:p>
    <w:p w14:paraId="51AB0E2A" w14:textId="7AADD284" w:rsidR="007A4F21" w:rsidRDefault="007A4F21" w:rsidP="007A4F21">
      <w:pPr>
        <w:pStyle w:val="Subtitle"/>
      </w:pPr>
      <w:r>
        <w:t>Task – Modify the nginx conf to change the web server</w:t>
      </w:r>
    </w:p>
    <w:p w14:paraId="194D339B" w14:textId="076CE78C" w:rsidR="00DF41D4" w:rsidRDefault="007A4F21" w:rsidP="007A4F21">
      <w:pPr>
        <w:pStyle w:val="BodyText"/>
      </w:pPr>
      <w:r>
        <w:t>Prerequisite – EC2 (t2.micro) with ports 22 and 80 open to the internet</w:t>
      </w:r>
      <w:r>
        <w:t xml:space="preserve"> with nginx installed</w:t>
      </w:r>
    </w:p>
    <w:p w14:paraId="77FBA279" w14:textId="0EF737B9" w:rsidR="007A4F21" w:rsidRDefault="007A4F21" w:rsidP="007A4F21">
      <w:pPr>
        <w:pStyle w:val="BodyText"/>
        <w:numPr>
          <w:ilvl w:val="0"/>
          <w:numId w:val="17"/>
        </w:numPr>
      </w:pPr>
      <w:r>
        <w:t>On the EC2 with nginx installed navigate to where the nginx.conf is stored</w:t>
      </w:r>
      <w:r w:rsidR="001C77E5">
        <w:t xml:space="preserve"> (location is /etc/nginx)</w:t>
      </w:r>
    </w:p>
    <w:p w14:paraId="3D217EFC" w14:textId="164E2EB7" w:rsidR="001C77E5" w:rsidRDefault="001C77E5" w:rsidP="007A4F21">
      <w:pPr>
        <w:pStyle w:val="BodyText"/>
        <w:numPr>
          <w:ilvl w:val="0"/>
          <w:numId w:val="17"/>
        </w:numPr>
      </w:pPr>
      <w:r>
        <w:t xml:space="preserve">Either using vim or nano modify this file (VSCode IDE does not have permissions to modify file) </w:t>
      </w:r>
    </w:p>
    <w:p w14:paraId="31AEC7E6" w14:textId="6CD08647" w:rsidR="001C77E5" w:rsidRPr="001C77E5" w:rsidRDefault="001C77E5" w:rsidP="001C77E5">
      <w:pPr>
        <w:pStyle w:val="BodyText"/>
        <w:numPr>
          <w:ilvl w:val="0"/>
          <w:numId w:val="17"/>
        </w:numPr>
      </w:pPr>
      <w:r>
        <w:t>Replace the contents of the nginx.conf with the following:</w:t>
      </w:r>
    </w:p>
    <w:p w14:paraId="63E41C99" w14:textId="13CEE292" w:rsidR="001C77E5" w:rsidRPr="001C77E5" w:rsidRDefault="001C77E5" w:rsidP="001C77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C77E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events {}</w:t>
      </w:r>
    </w:p>
    <w:p w14:paraId="412A12E4" w14:textId="77777777" w:rsidR="001C77E5" w:rsidRPr="001C77E5" w:rsidRDefault="001C77E5" w:rsidP="001C77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7D62F1DE" w14:textId="54B041EC" w:rsidR="001C77E5" w:rsidRPr="001C77E5" w:rsidRDefault="001C77E5" w:rsidP="001C77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C77E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http {</w:t>
      </w:r>
    </w:p>
    <w:p w14:paraId="57E5D4D9" w14:textId="77777777" w:rsidR="001C77E5" w:rsidRPr="001C77E5" w:rsidRDefault="001C77E5" w:rsidP="001C77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C77E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server {    </w:t>
      </w:r>
    </w:p>
    <w:p w14:paraId="3A7D96DC" w14:textId="00DFF543" w:rsidR="001C77E5" w:rsidRPr="001C77E5" w:rsidRDefault="001C77E5" w:rsidP="001C77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C77E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        listen 80;</w:t>
      </w:r>
    </w:p>
    <w:p w14:paraId="7F114EA2" w14:textId="4FAFC356" w:rsidR="001C77E5" w:rsidRPr="001C77E5" w:rsidRDefault="001C77E5" w:rsidP="001C77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C77E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        location /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hello</w:t>
      </w:r>
      <w:r w:rsidRPr="001C77E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{</w:t>
      </w:r>
    </w:p>
    <w:p w14:paraId="56029F73" w14:textId="3D76B5F2" w:rsidR="001C77E5" w:rsidRPr="001C77E5" w:rsidRDefault="001C77E5" w:rsidP="001C77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C77E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                return 200 "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Hello World</w:t>
      </w:r>
      <w:r w:rsidRPr="001C77E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";</w:t>
      </w:r>
    </w:p>
    <w:p w14:paraId="3DABEFB2" w14:textId="77777777" w:rsidR="001C77E5" w:rsidRPr="001C77E5" w:rsidRDefault="001C77E5" w:rsidP="001C77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C77E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        }</w:t>
      </w:r>
    </w:p>
    <w:p w14:paraId="08174F3E" w14:textId="77777777" w:rsidR="001C77E5" w:rsidRPr="001C77E5" w:rsidRDefault="001C77E5" w:rsidP="001C77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C77E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}</w:t>
      </w:r>
    </w:p>
    <w:p w14:paraId="0147AD42" w14:textId="77777777" w:rsidR="001C77E5" w:rsidRPr="001C77E5" w:rsidRDefault="001C77E5" w:rsidP="001C77E5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1C77E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14:paraId="078A2DEC" w14:textId="5EE9A1E4" w:rsidR="001C77E5" w:rsidRDefault="001C77E5" w:rsidP="001C77E5">
      <w:pPr>
        <w:pStyle w:val="BodyText"/>
      </w:pPr>
      <w:r>
        <w:t>Stretch goal – As well as /hello when the user enters ‘</w:t>
      </w:r>
      <w:r w:rsidR="005D29A9">
        <w:t>&lt;ip&gt;/colour’ or ‘&lt;ip&gt;/food it should return your favourite colour and food respectively</w:t>
      </w:r>
    </w:p>
    <w:p w14:paraId="43F483C4" w14:textId="166FCB2D" w:rsidR="00E766DC" w:rsidRDefault="00E766DC">
      <w:pPr>
        <w:rPr>
          <w:rFonts w:ascii="Montserrat" w:hAnsi="Montserrat"/>
          <w:sz w:val="22"/>
        </w:rPr>
      </w:pPr>
      <w:r>
        <w:br w:type="page"/>
      </w:r>
    </w:p>
    <w:p w14:paraId="59D23013" w14:textId="127B1249" w:rsidR="00E766DC" w:rsidRDefault="00E766DC" w:rsidP="00E766DC">
      <w:pPr>
        <w:pStyle w:val="Title"/>
      </w:pPr>
      <w:r>
        <w:lastRenderedPageBreak/>
        <w:t>Lab 3 – nginx reverse proxy</w:t>
      </w:r>
    </w:p>
    <w:p w14:paraId="1679424E" w14:textId="7CDF7122" w:rsidR="00E766DC" w:rsidRDefault="00E766DC" w:rsidP="00E766DC">
      <w:pPr>
        <w:pStyle w:val="Subtitle"/>
      </w:pPr>
      <w:r>
        <w:t>Task – Use nginx as a reverse proxy for a pre built app</w:t>
      </w:r>
    </w:p>
    <w:p w14:paraId="23042F26" w14:textId="0B8C1C09" w:rsidR="00E766DC" w:rsidRDefault="00E766DC" w:rsidP="00E766DC">
      <w:pPr>
        <w:pStyle w:val="BodyText"/>
      </w:pPr>
      <w:r>
        <w:t>Prerequisite – 3x EC2 instances, each with port 22, 80 and 3000 open. Should be called frontend, backend and reverse-proxy respectively</w:t>
      </w:r>
    </w:p>
    <w:p w14:paraId="19BD2E20" w14:textId="56F26072" w:rsidR="00E766DC" w:rsidRDefault="00E766DC" w:rsidP="00E766DC">
      <w:pPr>
        <w:pStyle w:val="BodyText"/>
      </w:pPr>
      <w:r>
        <w:t>To set up the web app you must SSH into each machine and run the steps for each below</w:t>
      </w:r>
    </w:p>
    <w:p w14:paraId="2B6AE31C" w14:textId="240C777E" w:rsidR="00E766DC" w:rsidRDefault="00E766DC" w:rsidP="00E766DC">
      <w:pPr>
        <w:pStyle w:val="Subtitle"/>
      </w:pPr>
      <w:r>
        <w:t>Frontend</w:t>
      </w:r>
      <w:r w:rsidR="00FD612A">
        <w:t xml:space="preserve"> &amp; Backend</w:t>
      </w:r>
    </w:p>
    <w:p w14:paraId="3C5922A2" w14:textId="32F91F39" w:rsidR="00E766DC" w:rsidRDefault="00FD612A" w:rsidP="00E766DC">
      <w:pPr>
        <w:pStyle w:val="BodyText"/>
        <w:numPr>
          <w:ilvl w:val="0"/>
          <w:numId w:val="18"/>
        </w:numPr>
      </w:pPr>
      <w:r>
        <w:t xml:space="preserve">Update the package manager </w:t>
      </w:r>
    </w:p>
    <w:p w14:paraId="1A2F8FB9" w14:textId="4CCD232A" w:rsidR="00FD612A" w:rsidRDefault="00FD612A" w:rsidP="00E766DC">
      <w:pPr>
        <w:pStyle w:val="BodyText"/>
        <w:numPr>
          <w:ilvl w:val="0"/>
          <w:numId w:val="18"/>
        </w:numPr>
      </w:pPr>
      <w:r>
        <w:t xml:space="preserve">Clone down this repo </w:t>
      </w:r>
      <w:hyperlink r:id="rId7" w:history="1">
        <w:r w:rsidRPr="00167968">
          <w:rPr>
            <w:rStyle w:val="Hyperlink"/>
          </w:rPr>
          <w:t>https://gitlab.com/Reece-Elder/reverseproxy-nginx</w:t>
        </w:r>
      </w:hyperlink>
    </w:p>
    <w:p w14:paraId="3DCB1CA8" w14:textId="1E7616DD" w:rsidR="00FD612A" w:rsidRDefault="00FD612A" w:rsidP="00E766DC">
      <w:pPr>
        <w:pStyle w:val="BodyText"/>
        <w:numPr>
          <w:ilvl w:val="0"/>
          <w:numId w:val="18"/>
        </w:numPr>
      </w:pPr>
      <w:r>
        <w:t>Navigate to the frontend or backend folder depending on machine</w:t>
      </w:r>
    </w:p>
    <w:p w14:paraId="3357F12E" w14:textId="1BB3A239" w:rsidR="00FD612A" w:rsidRDefault="00FD612A" w:rsidP="00E766DC">
      <w:pPr>
        <w:pStyle w:val="BodyText"/>
        <w:numPr>
          <w:ilvl w:val="0"/>
          <w:numId w:val="18"/>
        </w:numPr>
      </w:pPr>
      <w:r>
        <w:t>Run the setup.bash script (You may need to use chmod +x on script before running)</w:t>
      </w:r>
    </w:p>
    <w:p w14:paraId="5563285E" w14:textId="7BD278E2" w:rsidR="00FD612A" w:rsidRDefault="00FD612A" w:rsidP="00FD612A">
      <w:pPr>
        <w:pStyle w:val="Subtitle"/>
      </w:pPr>
      <w:r>
        <w:t>Reverse-proxy</w:t>
      </w:r>
    </w:p>
    <w:p w14:paraId="54747195" w14:textId="0DFC59D6" w:rsidR="00FD612A" w:rsidRDefault="00FD612A" w:rsidP="00FD612A">
      <w:pPr>
        <w:pStyle w:val="BodyText"/>
        <w:numPr>
          <w:ilvl w:val="0"/>
          <w:numId w:val="19"/>
        </w:numPr>
      </w:pPr>
      <w:r>
        <w:t>Update the package manager</w:t>
      </w:r>
    </w:p>
    <w:p w14:paraId="250F222A" w14:textId="4F5C5DF6" w:rsidR="00FD612A" w:rsidRDefault="00FD612A" w:rsidP="00FD612A">
      <w:pPr>
        <w:pStyle w:val="BodyText"/>
        <w:numPr>
          <w:ilvl w:val="0"/>
          <w:numId w:val="19"/>
        </w:numPr>
      </w:pPr>
      <w:r>
        <w:t xml:space="preserve">Clone down the same repo and navigate to the reverse-proxy folder </w:t>
      </w:r>
    </w:p>
    <w:p w14:paraId="258D7F16" w14:textId="39B2967A" w:rsidR="00FD612A" w:rsidRDefault="00FD612A" w:rsidP="00FD612A">
      <w:pPr>
        <w:pStyle w:val="BodyText"/>
        <w:numPr>
          <w:ilvl w:val="0"/>
          <w:numId w:val="19"/>
        </w:numPr>
      </w:pPr>
      <w:r>
        <w:t>Edit the nginx.conf to contain the following (replacing the IP with the public IP of the frontend ec2)</w:t>
      </w:r>
    </w:p>
    <w:p w14:paraId="5A121A69" w14:textId="77777777" w:rsidR="00FD612A" w:rsidRPr="00FD612A" w:rsidRDefault="00FD612A" w:rsidP="00FD612A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FD612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location / {</w:t>
      </w:r>
    </w:p>
    <w:p w14:paraId="038C11BA" w14:textId="77777777" w:rsidR="00FD612A" w:rsidRPr="00FD612A" w:rsidRDefault="00FD612A" w:rsidP="00FD612A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FD612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    proxy_pass http://63.72.210.32;</w:t>
      </w:r>
    </w:p>
    <w:p w14:paraId="2F90CF68" w14:textId="77777777" w:rsidR="00FD612A" w:rsidRPr="00FD612A" w:rsidRDefault="00FD612A" w:rsidP="00FD612A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FD612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}</w:t>
      </w:r>
    </w:p>
    <w:p w14:paraId="5AE78021" w14:textId="46C48C3F" w:rsidR="00FD612A" w:rsidRDefault="00FD612A" w:rsidP="00FD612A">
      <w:pPr>
        <w:pStyle w:val="BodyText"/>
        <w:numPr>
          <w:ilvl w:val="0"/>
          <w:numId w:val="19"/>
        </w:numPr>
      </w:pPr>
      <w:r>
        <w:t xml:space="preserve">Run the setup.bash script (using chmod +x if necessary) </w:t>
      </w:r>
    </w:p>
    <w:p w14:paraId="7D453961" w14:textId="71DF32D9" w:rsidR="00FD612A" w:rsidRDefault="00FD612A" w:rsidP="00FD612A">
      <w:pPr>
        <w:pStyle w:val="BodyText"/>
        <w:numPr>
          <w:ilvl w:val="0"/>
          <w:numId w:val="19"/>
        </w:numPr>
      </w:pPr>
      <w:r>
        <w:t xml:space="preserve">Access the public IP of the reverse proxy EC2 via a browser </w:t>
      </w:r>
    </w:p>
    <w:p w14:paraId="1AAEA080" w14:textId="3850171B" w:rsidR="00FD612A" w:rsidRDefault="00FD612A" w:rsidP="00FD612A">
      <w:pPr>
        <w:pStyle w:val="BodyText"/>
      </w:pPr>
    </w:p>
    <w:p w14:paraId="73934105" w14:textId="25B4F61D" w:rsidR="00FD612A" w:rsidRDefault="00FD612A" w:rsidP="00FD612A">
      <w:pPr>
        <w:pStyle w:val="BodyText"/>
      </w:pPr>
      <w:r>
        <w:t xml:space="preserve">Stretch goal </w:t>
      </w:r>
      <w:r w:rsidR="0018649C">
        <w:t>–</w:t>
      </w:r>
      <w:r>
        <w:t xml:space="preserve"> </w:t>
      </w:r>
      <w:r w:rsidR="0018649C">
        <w:t>Create another ec2 (spare-nginx) and install nginx on it. When you access the public IP of spare nginx it returns “Hello everyone!”. The reverse-proxy should connect to spare-nginx when the user enters &lt;ip&gt;/proxypass</w:t>
      </w:r>
      <w:r w:rsidR="00353701">
        <w:t>.</w:t>
      </w:r>
    </w:p>
    <w:p w14:paraId="2A528D9A" w14:textId="3C0F2955" w:rsidR="00353701" w:rsidRDefault="00353701">
      <w:pPr>
        <w:rPr>
          <w:rFonts w:ascii="Montserrat" w:hAnsi="Montserrat"/>
          <w:sz w:val="22"/>
        </w:rPr>
      </w:pPr>
      <w:r>
        <w:br w:type="page"/>
      </w:r>
    </w:p>
    <w:p w14:paraId="2CB17A4C" w14:textId="5A2EF675" w:rsidR="00353701" w:rsidRDefault="00353701" w:rsidP="00353701">
      <w:pPr>
        <w:pStyle w:val="Title"/>
      </w:pPr>
      <w:r>
        <w:lastRenderedPageBreak/>
        <w:t>Lab 4 – nginx web server</w:t>
      </w:r>
    </w:p>
    <w:p w14:paraId="2EBFD2D8" w14:textId="038E9ED8" w:rsidR="00353701" w:rsidRDefault="00353701" w:rsidP="00353701">
      <w:pPr>
        <w:pStyle w:val="BodyText"/>
      </w:pPr>
      <w:r>
        <w:t>Task – Use nginx to reverse proxy to another nginx web server</w:t>
      </w:r>
    </w:p>
    <w:p w14:paraId="04599250" w14:textId="6629243A" w:rsidR="007739D4" w:rsidRDefault="00353701" w:rsidP="007739D4">
      <w:pPr>
        <w:pStyle w:val="BodyText"/>
      </w:pPr>
      <w:r>
        <w:t>Prerequisites – 2x EC2 machines, each with port 22 and 80 open (reverse-proxy and web-server) with nginx installed</w:t>
      </w:r>
    </w:p>
    <w:p w14:paraId="18AFD6C7" w14:textId="535FC51F" w:rsidR="007739D4" w:rsidRDefault="007739D4" w:rsidP="007739D4">
      <w:pPr>
        <w:pStyle w:val="Subtitle"/>
      </w:pPr>
      <w:r>
        <w:t>Web-server</w:t>
      </w:r>
    </w:p>
    <w:p w14:paraId="1C1A205D" w14:textId="1DA937A7" w:rsidR="007739D4" w:rsidRDefault="007739D4" w:rsidP="007739D4">
      <w:pPr>
        <w:pStyle w:val="BodyText"/>
      </w:pPr>
      <w:r>
        <w:t xml:space="preserve">On the web-server EC2 you should create a directory for your web app files, this should include index.html file with 2 headers, a p tag and an online hosted image. </w:t>
      </w:r>
    </w:p>
    <w:p w14:paraId="7FC8D18A" w14:textId="580879F2" w:rsidR="007739D4" w:rsidRPr="007739D4" w:rsidRDefault="007739D4" w:rsidP="007739D4">
      <w:pPr>
        <w:pStyle w:val="BodyText"/>
      </w:pPr>
      <w:r>
        <w:t xml:space="preserve">Modify the nginx.conf to host this .html by using the following code </w:t>
      </w:r>
    </w:p>
    <w:p w14:paraId="372D7BA9" w14:textId="77777777" w:rsidR="007739D4" w:rsidRPr="007739D4" w:rsidRDefault="007739D4" w:rsidP="007739D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739D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events {}</w:t>
      </w:r>
    </w:p>
    <w:p w14:paraId="66EDE66C" w14:textId="77777777" w:rsidR="007739D4" w:rsidRPr="007739D4" w:rsidRDefault="007739D4" w:rsidP="007739D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739D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http {</w:t>
      </w:r>
    </w:p>
    <w:p w14:paraId="4FADA9E1" w14:textId="77777777" w:rsidR="007739D4" w:rsidRPr="007739D4" w:rsidRDefault="007739D4" w:rsidP="007739D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739D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server {</w:t>
      </w:r>
    </w:p>
    <w:p w14:paraId="42E00459" w14:textId="77777777" w:rsidR="007739D4" w:rsidRPr="007739D4" w:rsidRDefault="007739D4" w:rsidP="007739D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739D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listen 80;</w:t>
      </w:r>
    </w:p>
    <w:p w14:paraId="386873D4" w14:textId="77777777" w:rsidR="007739D4" w:rsidRPr="007739D4" w:rsidRDefault="007739D4" w:rsidP="007739D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739D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root /opt/web-app;</w:t>
      </w:r>
    </w:p>
    <w:p w14:paraId="21AAFAAA" w14:textId="3BC38D17" w:rsidR="007739D4" w:rsidRPr="007739D4" w:rsidRDefault="007739D4" w:rsidP="007739D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739D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index index.html;</w:t>
      </w:r>
    </w:p>
    <w:p w14:paraId="375F1EA1" w14:textId="77777777" w:rsidR="007739D4" w:rsidRPr="007739D4" w:rsidRDefault="007739D4" w:rsidP="007739D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739D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include /etc/nginx/mime.types;</w:t>
      </w:r>
    </w:p>
    <w:p w14:paraId="08DD8F2D" w14:textId="77777777" w:rsidR="007739D4" w:rsidRPr="007739D4" w:rsidRDefault="007739D4" w:rsidP="007739D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739D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location / {</w:t>
      </w:r>
    </w:p>
    <w:p w14:paraId="36CA5CBB" w14:textId="77777777" w:rsidR="007739D4" w:rsidRPr="007739D4" w:rsidRDefault="007739D4" w:rsidP="007739D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739D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    try_files $uri $uri/ /;</w:t>
      </w:r>
    </w:p>
    <w:p w14:paraId="0C54524B" w14:textId="77777777" w:rsidR="007739D4" w:rsidRPr="007739D4" w:rsidRDefault="007739D4" w:rsidP="007739D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739D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}</w:t>
      </w:r>
    </w:p>
    <w:p w14:paraId="19E5D15A" w14:textId="77777777" w:rsidR="007739D4" w:rsidRPr="007739D4" w:rsidRDefault="007739D4" w:rsidP="007739D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739D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}</w:t>
      </w:r>
    </w:p>
    <w:p w14:paraId="209D35D3" w14:textId="77777777" w:rsidR="007739D4" w:rsidRPr="007739D4" w:rsidRDefault="007739D4" w:rsidP="007739D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7739D4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14:paraId="7B2B2E54" w14:textId="43FC08FC" w:rsidR="00353701" w:rsidRDefault="007739D4" w:rsidP="00FD612A">
      <w:pPr>
        <w:pStyle w:val="BodyText"/>
      </w:pPr>
      <w:r>
        <w:t>Move the web app file(s) to /opt/web-app and use `systemctl` to restart nginx</w:t>
      </w:r>
    </w:p>
    <w:p w14:paraId="36F19725" w14:textId="14FBC275" w:rsidR="005B1DCF" w:rsidRDefault="005B1DCF" w:rsidP="005B1DCF">
      <w:pPr>
        <w:pStyle w:val="Subtitle"/>
      </w:pPr>
      <w:r>
        <w:t>Reverse-proxy</w:t>
      </w:r>
    </w:p>
    <w:p w14:paraId="195FB66F" w14:textId="3D01BA68" w:rsidR="005B1DCF" w:rsidRPr="005B1DCF" w:rsidRDefault="005B1DCF" w:rsidP="005B1DCF">
      <w:pPr>
        <w:pStyle w:val="BodyText"/>
      </w:pPr>
      <w:r>
        <w:t>Set up the EC2 to connect to the web-server EC2 when the user enters &lt;ip&gt;/.</w:t>
      </w:r>
    </w:p>
    <w:sectPr w:rsidR="005B1DCF" w:rsidRPr="005B1DCF" w:rsidSect="00562E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9D6EF" w14:textId="77777777" w:rsidR="001A6AF2" w:rsidRDefault="001A6AF2">
      <w:pPr>
        <w:spacing w:after="0"/>
      </w:pPr>
      <w:r>
        <w:separator/>
      </w:r>
    </w:p>
  </w:endnote>
  <w:endnote w:type="continuationSeparator" w:id="0">
    <w:p w14:paraId="33BBA480" w14:textId="77777777" w:rsidR="001A6AF2" w:rsidRDefault="001A6A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E764" w14:textId="77777777" w:rsidR="001A6AF2" w:rsidRDefault="001A6AF2">
      <w:r>
        <w:separator/>
      </w:r>
    </w:p>
  </w:footnote>
  <w:footnote w:type="continuationSeparator" w:id="0">
    <w:p w14:paraId="135D8AB7" w14:textId="77777777" w:rsidR="001A6AF2" w:rsidRDefault="001A6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253" w14:textId="641FA7D7" w:rsidR="00562E15" w:rsidRDefault="00562E15">
    <w:pPr>
      <w:pStyle w:val="Header"/>
    </w:pPr>
    <w:r w:rsidRPr="00050D89">
      <w:rPr>
        <w:rFonts w:ascii="Montserrat Black" w:eastAsia="Times New Roman" w:hAnsi="Montserrat Black" w:cstheme="minorHAnsi"/>
        <w:b/>
        <w:noProof/>
        <w:color w:val="FF6600"/>
        <w:sz w:val="40"/>
        <w:lang w:eastAsia="en-GB"/>
      </w:rPr>
      <w:drawing>
        <wp:anchor distT="0" distB="0" distL="114300" distR="114300" simplePos="0" relativeHeight="251659264" behindDoc="1" locked="0" layoutInCell="1" allowOverlap="1" wp14:anchorId="2D76BDD8" wp14:editId="102CC254">
          <wp:simplePos x="0" y="0"/>
          <wp:positionH relativeFrom="column">
            <wp:posOffset>-861757</wp:posOffset>
          </wp:positionH>
          <wp:positionV relativeFrom="paragraph">
            <wp:posOffset>-287798</wp:posOffset>
          </wp:positionV>
          <wp:extent cx="1062990" cy="647700"/>
          <wp:effectExtent l="0" t="0" r="0" b="0"/>
          <wp:wrapNone/>
          <wp:docPr id="6" name="Graphic 29">
            <a:extLst xmlns:a="http://schemas.openxmlformats.org/drawingml/2006/main">
              <a:ext uri="{FF2B5EF4-FFF2-40B4-BE49-F238E27FC236}">
                <a16:creationId xmlns:a16="http://schemas.microsoft.com/office/drawing/2014/main" id="{572E6A4A-143B-E94B-A1BF-29C50E635A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29">
                    <a:extLst>
                      <a:ext uri="{FF2B5EF4-FFF2-40B4-BE49-F238E27FC236}">
                        <a16:creationId xmlns:a16="http://schemas.microsoft.com/office/drawing/2014/main" id="{572E6A4A-143B-E94B-A1BF-29C50E635A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5A53F3"/>
    <w:multiLevelType w:val="multilevel"/>
    <w:tmpl w:val="A8043506"/>
    <w:lvl w:ilvl="0">
      <w:start w:val="12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9714B"/>
    <w:multiLevelType w:val="hybridMultilevel"/>
    <w:tmpl w:val="DD6289B4"/>
    <w:lvl w:ilvl="0" w:tplc="9C1EC3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E1BB0"/>
    <w:multiLevelType w:val="hybridMultilevel"/>
    <w:tmpl w:val="19345A96"/>
    <w:lvl w:ilvl="0" w:tplc="2DB87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23F7"/>
    <w:multiLevelType w:val="hybridMultilevel"/>
    <w:tmpl w:val="34E21558"/>
    <w:lvl w:ilvl="0" w:tplc="B78E7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1795"/>
    <w:multiLevelType w:val="hybridMultilevel"/>
    <w:tmpl w:val="A636F82E"/>
    <w:lvl w:ilvl="0" w:tplc="32427E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F60D5"/>
    <w:multiLevelType w:val="multilevel"/>
    <w:tmpl w:val="2F46064E"/>
    <w:lvl w:ilvl="0">
      <w:start w:val="3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843465"/>
    <w:multiLevelType w:val="multilevel"/>
    <w:tmpl w:val="960A6184"/>
    <w:lvl w:ilvl="0">
      <w:start w:val="5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E54585"/>
    <w:multiLevelType w:val="multilevel"/>
    <w:tmpl w:val="66F65692"/>
    <w:lvl w:ilvl="0">
      <w:start w:val="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3F5360"/>
    <w:multiLevelType w:val="multilevel"/>
    <w:tmpl w:val="BE6607A4"/>
    <w:lvl w:ilvl="0">
      <w:start w:val="9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9E45239"/>
    <w:multiLevelType w:val="hybridMultilevel"/>
    <w:tmpl w:val="BE6230A6"/>
    <w:lvl w:ilvl="0" w:tplc="52CCC4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54553"/>
    <w:multiLevelType w:val="hybridMultilevel"/>
    <w:tmpl w:val="58BCA2CC"/>
    <w:lvl w:ilvl="0" w:tplc="925402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D73CC"/>
    <w:multiLevelType w:val="multilevel"/>
    <w:tmpl w:val="524CBDA4"/>
    <w:lvl w:ilvl="0">
      <w:start w:val="1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786272"/>
    <w:multiLevelType w:val="hybridMultilevel"/>
    <w:tmpl w:val="09B82014"/>
    <w:lvl w:ilvl="0" w:tplc="2E780D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1630A"/>
    <w:multiLevelType w:val="multilevel"/>
    <w:tmpl w:val="A7588C10"/>
    <w:lvl w:ilvl="0">
      <w:start w:val="6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103AEB"/>
    <w:multiLevelType w:val="multilevel"/>
    <w:tmpl w:val="2E42DEF8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BB45D3"/>
    <w:multiLevelType w:val="multilevel"/>
    <w:tmpl w:val="E1A61E0C"/>
    <w:lvl w:ilvl="0">
      <w:start w:val="1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E6B58"/>
    <w:multiLevelType w:val="multilevel"/>
    <w:tmpl w:val="9DBA5070"/>
    <w:lvl w:ilvl="0">
      <w:start w:val="8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85920567">
    <w:abstractNumId w:val="0"/>
  </w:num>
  <w:num w:numId="2" w16cid:durableId="1613396606">
    <w:abstractNumId w:val="10"/>
  </w:num>
  <w:num w:numId="3" w16cid:durableId="112602472">
    <w:abstractNumId w:val="18"/>
  </w:num>
  <w:num w:numId="4" w16cid:durableId="256983630">
    <w:abstractNumId w:val="19"/>
  </w:num>
  <w:num w:numId="5" w16cid:durableId="1309358066">
    <w:abstractNumId w:val="6"/>
  </w:num>
  <w:num w:numId="6" w16cid:durableId="470636124">
    <w:abstractNumId w:val="16"/>
  </w:num>
  <w:num w:numId="7" w16cid:durableId="245723654">
    <w:abstractNumId w:val="8"/>
  </w:num>
  <w:num w:numId="8" w16cid:durableId="353729221">
    <w:abstractNumId w:val="13"/>
  </w:num>
  <w:num w:numId="9" w16cid:durableId="1258370245">
    <w:abstractNumId w:val="15"/>
  </w:num>
  <w:num w:numId="10" w16cid:durableId="693388276">
    <w:abstractNumId w:val="9"/>
  </w:num>
  <w:num w:numId="11" w16cid:durableId="1188451513">
    <w:abstractNumId w:val="17"/>
  </w:num>
  <w:num w:numId="12" w16cid:durableId="380977574">
    <w:abstractNumId w:val="1"/>
  </w:num>
  <w:num w:numId="13" w16cid:durableId="462964138">
    <w:abstractNumId w:val="7"/>
  </w:num>
  <w:num w:numId="14" w16cid:durableId="1061828190">
    <w:abstractNumId w:val="20"/>
  </w:num>
  <w:num w:numId="15" w16cid:durableId="736441538">
    <w:abstractNumId w:val="11"/>
  </w:num>
  <w:num w:numId="16" w16cid:durableId="2033652864">
    <w:abstractNumId w:val="5"/>
  </w:num>
  <w:num w:numId="17" w16cid:durableId="1876040277">
    <w:abstractNumId w:val="4"/>
  </w:num>
  <w:num w:numId="18" w16cid:durableId="1589117027">
    <w:abstractNumId w:val="3"/>
  </w:num>
  <w:num w:numId="19" w16cid:durableId="1260144896">
    <w:abstractNumId w:val="2"/>
  </w:num>
  <w:num w:numId="20" w16cid:durableId="971246832">
    <w:abstractNumId w:val="14"/>
  </w:num>
  <w:num w:numId="21" w16cid:durableId="35816090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3"/>
    <w:rsid w:val="00011C8B"/>
    <w:rsid w:val="00075CF3"/>
    <w:rsid w:val="000A3173"/>
    <w:rsid w:val="000B50AA"/>
    <w:rsid w:val="00124476"/>
    <w:rsid w:val="00127387"/>
    <w:rsid w:val="0015281C"/>
    <w:rsid w:val="0018649C"/>
    <w:rsid w:val="001A6AF2"/>
    <w:rsid w:val="001C77E5"/>
    <w:rsid w:val="00200152"/>
    <w:rsid w:val="00200A4B"/>
    <w:rsid w:val="00292D17"/>
    <w:rsid w:val="002978F6"/>
    <w:rsid w:val="00331108"/>
    <w:rsid w:val="00353701"/>
    <w:rsid w:val="0035739A"/>
    <w:rsid w:val="00386387"/>
    <w:rsid w:val="00412D3C"/>
    <w:rsid w:val="00446522"/>
    <w:rsid w:val="004E29B3"/>
    <w:rsid w:val="004E5F31"/>
    <w:rsid w:val="0052321F"/>
    <w:rsid w:val="00562E15"/>
    <w:rsid w:val="00582EDA"/>
    <w:rsid w:val="00590D07"/>
    <w:rsid w:val="005A105C"/>
    <w:rsid w:val="005B1DCF"/>
    <w:rsid w:val="005B293B"/>
    <w:rsid w:val="005D1167"/>
    <w:rsid w:val="005D29A9"/>
    <w:rsid w:val="00637938"/>
    <w:rsid w:val="00671F5D"/>
    <w:rsid w:val="006A43B0"/>
    <w:rsid w:val="007046EC"/>
    <w:rsid w:val="007739D4"/>
    <w:rsid w:val="00784D58"/>
    <w:rsid w:val="007A4F21"/>
    <w:rsid w:val="008D6863"/>
    <w:rsid w:val="00900ECF"/>
    <w:rsid w:val="009172BE"/>
    <w:rsid w:val="00990953"/>
    <w:rsid w:val="00B3281F"/>
    <w:rsid w:val="00B86B75"/>
    <w:rsid w:val="00B94E40"/>
    <w:rsid w:val="00BB2B53"/>
    <w:rsid w:val="00BC48D5"/>
    <w:rsid w:val="00C2321B"/>
    <w:rsid w:val="00C36279"/>
    <w:rsid w:val="00C82EBE"/>
    <w:rsid w:val="00CB08A7"/>
    <w:rsid w:val="00CF3B79"/>
    <w:rsid w:val="00D35B6E"/>
    <w:rsid w:val="00DA19C6"/>
    <w:rsid w:val="00DF41D4"/>
    <w:rsid w:val="00E315A3"/>
    <w:rsid w:val="00E377B6"/>
    <w:rsid w:val="00E644E4"/>
    <w:rsid w:val="00E766DC"/>
    <w:rsid w:val="00F57C43"/>
    <w:rsid w:val="00FD61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A21"/>
  <w15:docId w15:val="{89A9F210-C20D-4BB3-9B0E-6BCD63A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200152"/>
    <w:rPr>
      <w:szCs w:val="22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1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qFormat/>
    <w:rsid w:val="00200152"/>
    <w:pPr>
      <w:keepNext/>
      <w:keepLines/>
      <w:spacing w:before="480" w:after="240"/>
    </w:pPr>
    <w:rPr>
      <w:rFonts w:ascii="Montserrat Black" w:eastAsiaTheme="majorEastAsia" w:hAnsi="Montserrat Black" w:cstheme="majorBidi"/>
      <w:b/>
      <w:bCs/>
      <w:color w:val="004050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noProof/>
      <w:sz w:val="20"/>
      <w:szCs w:val="20"/>
      <w:lang w:val="en-GB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b/>
      <w:noProof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b/>
      <w:noProof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b/>
      <w:noProof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b/>
      <w:i/>
      <w:noProof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noProof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b/>
      <w:noProof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b/>
      <w:noProof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b/>
      <w:noProof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noProof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b/>
      <w:noProof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b/>
      <w:noProof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noProof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noProof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noProof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953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DF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lab.com/Reece-Elder/reverseproxy-ngin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37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Elder, Reece</cp:lastModifiedBy>
  <cp:revision>5</cp:revision>
  <cp:lastPrinted>2021-05-26T11:10:00Z</cp:lastPrinted>
  <dcterms:created xsi:type="dcterms:W3CDTF">2022-07-28T15:51:00Z</dcterms:created>
  <dcterms:modified xsi:type="dcterms:W3CDTF">2022-08-26T09:27:00Z</dcterms:modified>
</cp:coreProperties>
</file>