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235EB3F0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5607FD">
        <w:t>Jenkins intro</w:t>
      </w:r>
    </w:p>
    <w:p w14:paraId="715299DA" w14:textId="76751B7F" w:rsidR="00DF41D4" w:rsidRPr="00DF41D4" w:rsidRDefault="00DF41D4" w:rsidP="00DF41D4">
      <w:pPr>
        <w:pStyle w:val="Subtitle"/>
      </w:pPr>
      <w:r>
        <w:t xml:space="preserve">Task – Install and setup </w:t>
      </w:r>
      <w:r w:rsidR="005607FD">
        <w:t>Jenkins</w:t>
      </w:r>
    </w:p>
    <w:bookmarkEnd w:id="0"/>
    <w:p w14:paraId="79D4F375" w14:textId="139A6A3F" w:rsidR="00DF41D4" w:rsidRDefault="00DF41D4" w:rsidP="00DF41D4">
      <w:pPr>
        <w:pStyle w:val="BodyText"/>
      </w:pPr>
      <w:r>
        <w:t>Prerequisite – EC2 (t2.micro) with ports 22</w:t>
      </w:r>
      <w:r w:rsidR="005607FD">
        <w:t xml:space="preserve">, </w:t>
      </w:r>
      <w:r>
        <w:t>80</w:t>
      </w:r>
      <w:r w:rsidR="005607FD">
        <w:t>, 8080</w:t>
      </w:r>
      <w:r>
        <w:t xml:space="preserve"> open to the internet.</w:t>
      </w:r>
    </w:p>
    <w:p w14:paraId="0414EBF7" w14:textId="13D6B88F" w:rsidR="00DF41D4" w:rsidRDefault="00DF41D4" w:rsidP="00DF41D4">
      <w:pPr>
        <w:pStyle w:val="BodyText"/>
        <w:numPr>
          <w:ilvl w:val="0"/>
          <w:numId w:val="15"/>
        </w:numPr>
      </w:pPr>
      <w:r>
        <w:t>SSH connect to your EC2 you have generated</w:t>
      </w:r>
    </w:p>
    <w:p w14:paraId="2F73147A" w14:textId="56B59001" w:rsidR="00DF41D4" w:rsidRDefault="00DF41D4" w:rsidP="00DF41D4">
      <w:pPr>
        <w:pStyle w:val="BodyText"/>
        <w:numPr>
          <w:ilvl w:val="0"/>
          <w:numId w:val="15"/>
        </w:numPr>
      </w:pPr>
      <w:r>
        <w:t>Run the following commands within the EC2</w:t>
      </w:r>
    </w:p>
    <w:p w14:paraId="4CD753A3" w14:textId="7777777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 update</w:t>
      </w:r>
    </w:p>
    <w:p w14:paraId="1A4DFDDB" w14:textId="5C05A731" w:rsid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sudo apt install </w:t>
      </w:r>
      <w:r w:rsid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openjdk-11-jre</w:t>
      </w:r>
    </w:p>
    <w:p w14:paraId="00FA01EA" w14:textId="56BE84B4" w:rsidR="006223FD" w:rsidRDefault="006223FD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curl </w:t>
      </w:r>
      <w:hyperlink r:id="rId7" w:history="1">
        <w:r w:rsidRPr="00AF72A8">
          <w:rPr>
            <w:rStyle w:val="Hyperlink"/>
            <w:rFonts w:ascii="Consolas" w:eastAsia="Times New Roman" w:hAnsi="Consolas" w:cs="Times New Roman"/>
            <w:noProof/>
            <w:sz w:val="21"/>
            <w:szCs w:val="21"/>
            <w:lang w:eastAsia="en-GB"/>
          </w:rPr>
          <w:t>https://get.docker.com</w:t>
        </w:r>
      </w:hyperlink>
      <w:r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| sudo bash</w:t>
      </w:r>
    </w:p>
    <w:p w14:paraId="119B3D1A" w14:textId="77777777" w:rsidR="005607FD" w:rsidRPr="005607FD" w:rsidRDefault="006223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usermod -aG docker $(whoami)</w:t>
      </w:r>
      <w:r w:rsid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="005607FD"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curl -fsSL https://pkg.jenkins.io/debian-stable/jenkins.io.key | sudo tee \</w:t>
      </w:r>
    </w:p>
    <w:p w14:paraId="0B83D0AF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/usr/share/keyrings/jenkins-keyring.asc &gt; /dev/null</w:t>
      </w:r>
    </w:p>
    <w:p w14:paraId="5AE992ED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echo deb [signed-by=/usr/share/keyrings/jenkins-keyring.asc] \</w:t>
      </w:r>
    </w:p>
    <w:p w14:paraId="4DB687A1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https://pkg.jenkins.io/debian-stable binary/ | sudo tee \</w:t>
      </w:r>
    </w:p>
    <w:p w14:paraId="6E7E1D27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  /etc/apt/sources.list.d/jenkins.list &gt; /dev/null</w:t>
      </w:r>
    </w:p>
    <w:p w14:paraId="7731500F" w14:textId="77777777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apt-get update</w:t>
      </w:r>
    </w:p>
    <w:p w14:paraId="7609566C" w14:textId="1A386A88" w:rsidR="005607FD" w:rsidRPr="00DF41D4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sudo apt-get install jenkins</w:t>
      </w:r>
    </w:p>
    <w:p w14:paraId="7194DE1F" w14:textId="1EA8C92C" w:rsidR="00DF41D4" w:rsidRDefault="005607FD" w:rsidP="00DF41D4">
      <w:pPr>
        <w:pStyle w:val="BodyText"/>
        <w:numPr>
          <w:ilvl w:val="0"/>
          <w:numId w:val="15"/>
        </w:numPr>
      </w:pPr>
      <w:r>
        <w:t>Using your web browser go to &lt;public IP&gt;:8080 which is the Jenkins GUI</w:t>
      </w:r>
    </w:p>
    <w:p w14:paraId="4C3A5B19" w14:textId="5DC69A89" w:rsidR="005607FD" w:rsidRDefault="005607FD" w:rsidP="00DF41D4">
      <w:pPr>
        <w:pStyle w:val="BodyText"/>
        <w:numPr>
          <w:ilvl w:val="0"/>
          <w:numId w:val="15"/>
        </w:numPr>
      </w:pPr>
      <w:r>
        <w:t xml:space="preserve">Copy the initial admin password which </w:t>
      </w:r>
      <w:proofErr w:type="gramStart"/>
      <w:r>
        <w:t>is accessed</w:t>
      </w:r>
      <w:proofErr w:type="gramEnd"/>
      <w:r>
        <w:t xml:space="preserve"> via below and enter it in the GUI</w:t>
      </w:r>
    </w:p>
    <w:p w14:paraId="1C31E2A9" w14:textId="2C72D7B6" w:rsidR="005607FD" w:rsidRPr="005607FD" w:rsidRDefault="005607FD" w:rsidP="005607F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5607FD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sudo cat /var/lib/jenkins/secrets/initialAdminPassword</w:t>
      </w:r>
    </w:p>
    <w:p w14:paraId="7A14FBFF" w14:textId="77777777" w:rsidR="00677357" w:rsidRDefault="005607FD" w:rsidP="00677357">
      <w:pPr>
        <w:pStyle w:val="BodyText"/>
        <w:numPr>
          <w:ilvl w:val="0"/>
          <w:numId w:val="15"/>
        </w:numPr>
      </w:pPr>
      <w:r>
        <w:t>Install the suggested plugins and create an admin user (no need to use actual email, purpose is to recover account if you forget password)</w:t>
      </w:r>
    </w:p>
    <w:p w14:paraId="37AF61BD" w14:textId="77777777" w:rsidR="00677357" w:rsidRDefault="00677357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0F8B1B39" w14:textId="5E455890" w:rsidR="00677357" w:rsidRDefault="00677357" w:rsidP="00677357">
      <w:pPr>
        <w:pStyle w:val="Title"/>
      </w:pPr>
      <w:r>
        <w:lastRenderedPageBreak/>
        <w:t>Lab 2 – Jenkins Builds</w:t>
      </w:r>
    </w:p>
    <w:p w14:paraId="2A24BB67" w14:textId="77777777" w:rsidR="00677357" w:rsidRDefault="00677357" w:rsidP="00677357">
      <w:pPr>
        <w:pStyle w:val="Subtitle"/>
      </w:pPr>
      <w:r>
        <w:t>Task – Basic Jenkins commands</w:t>
      </w:r>
    </w:p>
    <w:p w14:paraId="02589503" w14:textId="77777777" w:rsidR="00677357" w:rsidRDefault="00677357" w:rsidP="00677357">
      <w:pPr>
        <w:pStyle w:val="BodyText"/>
      </w:pPr>
      <w:r>
        <w:t>Using a Jenkins freestyle project create a build which does the following:</w:t>
      </w:r>
    </w:p>
    <w:p w14:paraId="2F31324E" w14:textId="25049A8B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Prints out all files in location (including hidden ones)</w:t>
      </w:r>
    </w:p>
    <w:p w14:paraId="0D63A33F" w14:textId="4CF5746A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Creates a file called "coolScript.sh"</w:t>
      </w:r>
    </w:p>
    <w:p w14:paraId="427A513F" w14:textId="6644B9B8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Add an echo command to the coolScript.sh</w:t>
      </w:r>
    </w:p>
    <w:p w14:paraId="698BC1EA" w14:textId="0C79196F" w:rsidR="00677357" w:rsidRP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>Get Jenkins to run the coolScript.sh</w:t>
      </w:r>
    </w:p>
    <w:p w14:paraId="1A73CEF5" w14:textId="2248B086" w:rsidR="00677357" w:rsidRDefault="00677357" w:rsidP="00677357">
      <w:pPr>
        <w:pStyle w:val="BodyText"/>
        <w:numPr>
          <w:ilvl w:val="0"/>
          <w:numId w:val="34"/>
        </w:numPr>
        <w:rPr>
          <w:lang w:eastAsia="en-GB"/>
        </w:rPr>
      </w:pPr>
      <w:r w:rsidRPr="00677357">
        <w:rPr>
          <w:lang w:eastAsia="en-GB"/>
        </w:rPr>
        <w:t xml:space="preserve">Archive the coolScript.sh using a post build action </w:t>
      </w:r>
    </w:p>
    <w:p w14:paraId="7EF9B8E9" w14:textId="0CC98E1A" w:rsidR="00677357" w:rsidRDefault="00677357" w:rsidP="00677357">
      <w:pPr>
        <w:pStyle w:val="BodyText"/>
        <w:rPr>
          <w:lang w:eastAsia="en-GB"/>
        </w:rPr>
      </w:pPr>
      <w:r>
        <w:rPr>
          <w:lang w:eastAsia="en-GB"/>
        </w:rPr>
        <w:t xml:space="preserve">Find your artefact in the </w:t>
      </w:r>
      <w:proofErr w:type="gramStart"/>
      <w:r>
        <w:rPr>
          <w:lang w:eastAsia="en-GB"/>
        </w:rPr>
        <w:t>jobs</w:t>
      </w:r>
      <w:proofErr w:type="gramEnd"/>
      <w:r>
        <w:rPr>
          <w:lang w:eastAsia="en-GB"/>
        </w:rPr>
        <w:t xml:space="preserve"> directory within the EC2 Jenkins files.</w:t>
      </w:r>
    </w:p>
    <w:p w14:paraId="2B5D3E82" w14:textId="3333CA82" w:rsidR="00297CFB" w:rsidRDefault="00297CFB" w:rsidP="00677357">
      <w:pPr>
        <w:pStyle w:val="BodyText"/>
        <w:rPr>
          <w:lang w:eastAsia="en-GB"/>
        </w:rPr>
      </w:pPr>
    </w:p>
    <w:p w14:paraId="2FEE1512" w14:textId="77777777" w:rsidR="00B73C3A" w:rsidRDefault="00B73C3A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64ECA96D" w14:textId="3FF833F5" w:rsidR="00297CFB" w:rsidRDefault="00297CFB" w:rsidP="00297CFB">
      <w:pPr>
        <w:pStyle w:val="Title"/>
        <w:rPr>
          <w:lang w:eastAsia="en-GB"/>
        </w:rPr>
      </w:pPr>
      <w:r>
        <w:rPr>
          <w:lang w:eastAsia="en-GB"/>
        </w:rPr>
        <w:lastRenderedPageBreak/>
        <w:t>Lab 3 – Jenkins Pipeline Basic</w:t>
      </w:r>
    </w:p>
    <w:p w14:paraId="41B18D47" w14:textId="665E271D" w:rsidR="00297CFB" w:rsidRDefault="00297CFB" w:rsidP="00297CFB">
      <w:pPr>
        <w:pStyle w:val="Subtitle"/>
        <w:rPr>
          <w:lang w:eastAsia="en-GB"/>
        </w:rPr>
      </w:pPr>
      <w:r>
        <w:rPr>
          <w:lang w:eastAsia="en-GB"/>
        </w:rPr>
        <w:t>Task – Create Jenkins Pipeline with basic stages</w:t>
      </w:r>
    </w:p>
    <w:p w14:paraId="450F5E0C" w14:textId="3AFB423E" w:rsidR="00297CFB" w:rsidRDefault="00297CFB" w:rsidP="00297CFB">
      <w:pPr>
        <w:pStyle w:val="BodyText"/>
        <w:rPr>
          <w:lang w:eastAsia="en-GB"/>
        </w:rPr>
      </w:pPr>
      <w:r>
        <w:rPr>
          <w:lang w:eastAsia="en-GB"/>
        </w:rPr>
        <w:t>Prerequisites – EC2 with Jenkins installed</w:t>
      </w:r>
    </w:p>
    <w:p w14:paraId="542917B1" w14:textId="38FFF927" w:rsidR="00297CFB" w:rsidRDefault="00297CFB" w:rsidP="00297CFB">
      <w:pPr>
        <w:pStyle w:val="BodyText"/>
        <w:rPr>
          <w:lang w:eastAsia="en-GB"/>
        </w:rPr>
      </w:pPr>
      <w:r>
        <w:rPr>
          <w:lang w:eastAsia="en-GB"/>
        </w:rPr>
        <w:t xml:space="preserve">Using a JenkinsFile create a Pipeline through the Jenkins GUI that simulates the standard Build, Test, </w:t>
      </w:r>
      <w:proofErr w:type="gramStart"/>
      <w:r>
        <w:rPr>
          <w:lang w:eastAsia="en-GB"/>
        </w:rPr>
        <w:t>Deploy</w:t>
      </w:r>
      <w:proofErr w:type="gramEnd"/>
      <w:r>
        <w:rPr>
          <w:lang w:eastAsia="en-GB"/>
        </w:rPr>
        <w:t xml:space="preserve"> stages using echo, ls, pwd, touch, mv commands. </w:t>
      </w:r>
    </w:p>
    <w:p w14:paraId="4F0614E0" w14:textId="10C954DE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 xml:space="preserve">A basic Jenkinsfile configuration can </w:t>
      </w:r>
      <w:proofErr w:type="gramStart"/>
      <w:r>
        <w:rPr>
          <w:lang w:eastAsia="en-GB"/>
        </w:rPr>
        <w:t>be found</w:t>
      </w:r>
      <w:proofErr w:type="gramEnd"/>
      <w:r>
        <w:rPr>
          <w:lang w:eastAsia="en-GB"/>
        </w:rPr>
        <w:t xml:space="preserve"> below:</w:t>
      </w:r>
    </w:p>
    <w:p w14:paraId="18D5F0EC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pipeline {</w:t>
      </w:r>
    </w:p>
    <w:p w14:paraId="6288531E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agent any</w:t>
      </w:r>
    </w:p>
    <w:p w14:paraId="22E98762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stages {</w:t>
      </w:r>
    </w:p>
    <w:p w14:paraId="73FB7A23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    </w:t>
      </w:r>
      <w:r w:rsidRPr="00B73C3A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stage</w:t>
      </w:r>
      <w:r w:rsidRPr="00B73C3A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B73C3A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Pipeline Stages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B73C3A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{</w:t>
      </w:r>
    </w:p>
    <w:p w14:paraId="1189921F" w14:textId="77777777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    steps {</w:t>
      </w:r>
    </w:p>
    <w:p w14:paraId="5EC41447" w14:textId="77777777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                sh 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"</w:t>
      </w:r>
      <w:r w:rsidRPr="00B73C3A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ls</w:t>
      </w:r>
      <w:r w:rsidRPr="00B73C3A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"</w:t>
      </w:r>
    </w:p>
    <w:p w14:paraId="0281249D" w14:textId="3A515F5C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    }</w:t>
      </w:r>
    </w:p>
    <w:p w14:paraId="2F6639E8" w14:textId="234AC90D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B73C3A"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>        }</w:t>
      </w:r>
    </w:p>
    <w:p w14:paraId="070FC8B9" w14:textId="1A013F8B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stage(‘second stage’){</w:t>
      </w:r>
    </w:p>
    <w:p w14:paraId="3CEF6C52" w14:textId="61D4C813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>steps {</w:t>
      </w:r>
    </w:p>
    <w:p w14:paraId="3B0C6C0D" w14:textId="48D147AE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 sh “pwd”</w:t>
      </w:r>
    </w:p>
    <w:p w14:paraId="1FB7A937" w14:textId="7C7DFE93" w:rsid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 xml:space="preserve">            }</w:t>
      </w:r>
    </w:p>
    <w:p w14:paraId="089C503B" w14:textId="02A4D962" w:rsidR="00B73C3A" w:rsidRPr="00B73C3A" w:rsidRDefault="00B73C3A" w:rsidP="00B73C3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  <w:tab/>
        <w:t xml:space="preserve">  }</w:t>
      </w:r>
    </w:p>
    <w:p w14:paraId="16C98126" w14:textId="6EBC987D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 xml:space="preserve">The Jenkinsfile should </w:t>
      </w:r>
      <w:proofErr w:type="gramStart"/>
      <w:r>
        <w:rPr>
          <w:lang w:eastAsia="en-GB"/>
        </w:rPr>
        <w:t>be stored</w:t>
      </w:r>
      <w:proofErr w:type="gramEnd"/>
      <w:r>
        <w:rPr>
          <w:lang w:eastAsia="en-GB"/>
        </w:rPr>
        <w:t xml:space="preserve"> in a public repo connected to the pipeline.</w:t>
      </w:r>
    </w:p>
    <w:p w14:paraId="5432E7EC" w14:textId="558E045C" w:rsidR="00B73C3A" w:rsidRDefault="00B73C3A" w:rsidP="00297CFB">
      <w:pPr>
        <w:pStyle w:val="BodyText"/>
        <w:rPr>
          <w:lang w:eastAsia="en-GB"/>
        </w:rPr>
      </w:pPr>
      <w:r>
        <w:rPr>
          <w:lang w:eastAsia="en-GB"/>
        </w:rPr>
        <w:t xml:space="preserve">Stretch goal – Use Jenkins to deploy the project from Task 1 </w:t>
      </w:r>
      <w:hyperlink r:id="rId8" w:history="1">
        <w:r w:rsidR="003475B9" w:rsidRPr="0012404E">
          <w:rPr>
            <w:rStyle w:val="Hyperlink"/>
            <w:lang w:eastAsia="en-GB"/>
          </w:rPr>
          <w:t>https://gitlab.com/Reece-Elder/dockerfileexercise</w:t>
        </w:r>
      </w:hyperlink>
    </w:p>
    <w:p w14:paraId="6DA6E641" w14:textId="7FA62AAB" w:rsidR="003475B9" w:rsidRDefault="003475B9" w:rsidP="003475B9">
      <w:pPr>
        <w:pStyle w:val="Title"/>
        <w:rPr>
          <w:lang w:eastAsia="en-GB"/>
        </w:rPr>
      </w:pPr>
      <w:r>
        <w:rPr>
          <w:lang w:eastAsia="en-GB"/>
        </w:rPr>
        <w:t>Lab 4 – Jenkins Project</w:t>
      </w:r>
    </w:p>
    <w:p w14:paraId="24BFD1B1" w14:textId="3419E127" w:rsidR="003475B9" w:rsidRDefault="003475B9" w:rsidP="003475B9">
      <w:pPr>
        <w:pStyle w:val="Subtitle"/>
        <w:rPr>
          <w:lang w:eastAsia="en-GB"/>
        </w:rPr>
      </w:pPr>
      <w:r>
        <w:rPr>
          <w:lang w:eastAsia="en-GB"/>
        </w:rPr>
        <w:t>Task – Deploy a Node Project using Jenkins</w:t>
      </w:r>
    </w:p>
    <w:p w14:paraId="5FDF7766" w14:textId="6840FEC4" w:rsidR="003475B9" w:rsidRDefault="00A818DB" w:rsidP="003475B9">
      <w:pPr>
        <w:pStyle w:val="BodyText"/>
        <w:rPr>
          <w:lang w:eastAsia="en-GB"/>
        </w:rPr>
      </w:pPr>
      <w:r>
        <w:rPr>
          <w:lang w:eastAsia="en-GB"/>
        </w:rPr>
        <w:t>Prerequisites</w:t>
      </w:r>
      <w:r w:rsidR="003475B9">
        <w:rPr>
          <w:lang w:eastAsia="en-GB"/>
        </w:rPr>
        <w:t xml:space="preserve"> – EC2 (</w:t>
      </w:r>
      <w:r>
        <w:rPr>
          <w:lang w:eastAsia="en-GB"/>
        </w:rPr>
        <w:t>at least</w:t>
      </w:r>
      <w:r w:rsidR="003475B9">
        <w:rPr>
          <w:lang w:eastAsia="en-GB"/>
        </w:rPr>
        <w:t xml:space="preserve"> of size t2.small) with Jenkins and Docker </w:t>
      </w:r>
      <w:r w:rsidR="00996324">
        <w:rPr>
          <w:lang w:eastAsia="en-GB"/>
        </w:rPr>
        <w:t>installed (or a 2</w:t>
      </w:r>
      <w:r w:rsidR="00996324" w:rsidRPr="00996324">
        <w:rPr>
          <w:vertAlign w:val="superscript"/>
          <w:lang w:eastAsia="en-GB"/>
        </w:rPr>
        <w:t>nd</w:t>
      </w:r>
      <w:r w:rsidR="00996324">
        <w:rPr>
          <w:lang w:eastAsia="en-GB"/>
        </w:rPr>
        <w:t xml:space="preserve"> EC2 that the Jenkins EC2 can ssh to that has Docker installed) </w:t>
      </w:r>
    </w:p>
    <w:p w14:paraId="2C2EA81A" w14:textId="162605EC" w:rsidR="00996324" w:rsidRPr="003475B9" w:rsidRDefault="00996324" w:rsidP="003475B9">
      <w:pPr>
        <w:pStyle w:val="BodyText"/>
        <w:rPr>
          <w:lang w:eastAsia="en-GB"/>
        </w:rPr>
      </w:pPr>
      <w:r>
        <w:rPr>
          <w:lang w:eastAsia="en-GB"/>
        </w:rPr>
        <w:t xml:space="preserve">Create a pipeline that Builds and deploys the app at this repo </w:t>
      </w:r>
      <w:hyperlink r:id="rId9" w:history="1">
        <w:r w:rsidRPr="0012404E">
          <w:rPr>
            <w:rStyle w:val="Hyperlink"/>
            <w:lang w:eastAsia="en-GB"/>
          </w:rPr>
          <w:t>https://gitlab.com/Reece-Elder/devops-m5-nodeproject</w:t>
        </w:r>
      </w:hyperlink>
      <w:r>
        <w:rPr>
          <w:lang w:eastAsia="en-GB"/>
        </w:rPr>
        <w:t xml:space="preserve">. You will need to create the Dockerfile and use stages to build and deploy the app. You will </w:t>
      </w:r>
      <w:proofErr w:type="gramStart"/>
      <w:r>
        <w:rPr>
          <w:lang w:eastAsia="en-GB"/>
        </w:rPr>
        <w:t>likely need</w:t>
      </w:r>
      <w:proofErr w:type="gramEnd"/>
      <w:r>
        <w:rPr>
          <w:lang w:eastAsia="en-GB"/>
        </w:rPr>
        <w:t xml:space="preserve"> to research how to build a NodeJS application</w:t>
      </w:r>
    </w:p>
    <w:p w14:paraId="5ACB47B3" w14:textId="60784E16" w:rsidR="002A248C" w:rsidRPr="005607FD" w:rsidRDefault="002A248C" w:rsidP="00677357">
      <w:pPr>
        <w:pStyle w:val="BodyText"/>
      </w:pPr>
      <w:r>
        <w:br w:type="page"/>
      </w:r>
    </w:p>
    <w:p w14:paraId="1654DABD" w14:textId="0D6017DC" w:rsidR="007A4F21" w:rsidRDefault="007A4F21" w:rsidP="007A4F21">
      <w:pPr>
        <w:pStyle w:val="Title"/>
      </w:pPr>
      <w:r>
        <w:lastRenderedPageBreak/>
        <w:t xml:space="preserve">Lab </w:t>
      </w:r>
      <w:r w:rsidR="00635C63">
        <w:t>5</w:t>
      </w:r>
      <w:r>
        <w:t xml:space="preserve"> – </w:t>
      </w:r>
      <w:r w:rsidR="00635C63">
        <w:t>Jenkins Credentials</w:t>
      </w:r>
    </w:p>
    <w:p w14:paraId="51AB0E2A" w14:textId="71803826" w:rsidR="007A4F21" w:rsidRDefault="007A4F21" w:rsidP="007A4F21">
      <w:pPr>
        <w:pStyle w:val="Subtitle"/>
      </w:pPr>
      <w:r>
        <w:t xml:space="preserve">Task – </w:t>
      </w:r>
      <w:r w:rsidR="00635C63">
        <w:t>Add credentials to Jenkins for security</w:t>
      </w:r>
    </w:p>
    <w:p w14:paraId="4A7F1345" w14:textId="08131B81" w:rsidR="00635C63" w:rsidRDefault="007A4F21" w:rsidP="007A4F21">
      <w:pPr>
        <w:pStyle w:val="BodyText"/>
      </w:pPr>
      <w:r>
        <w:t>Prerequisite – EC2 (t2.</w:t>
      </w:r>
      <w:r w:rsidR="00635C63">
        <w:t>small</w:t>
      </w:r>
      <w:r>
        <w:t xml:space="preserve">) with ports 22 and 80 open to the internet with </w:t>
      </w:r>
      <w:r w:rsidR="00635C63">
        <w:t>Jenkins installed.</w:t>
      </w:r>
    </w:p>
    <w:p w14:paraId="1CAEB810" w14:textId="7FA8F4F2" w:rsidR="00635C63" w:rsidRDefault="00635C63" w:rsidP="00635C63">
      <w:pPr>
        <w:pStyle w:val="BodyText"/>
        <w:numPr>
          <w:ilvl w:val="0"/>
          <w:numId w:val="17"/>
        </w:numPr>
      </w:pPr>
      <w:r>
        <w:t xml:space="preserve">Create a new repo on GitHub / GitLab that is private and keep note of the credentials to access the repo (username, password, SSH key, Personal Access Token </w:t>
      </w:r>
      <w:proofErr w:type="gramStart"/>
      <w:r>
        <w:t>etc.</w:t>
      </w:r>
      <w:proofErr w:type="gramEnd"/>
      <w:r>
        <w:t>)</w:t>
      </w:r>
    </w:p>
    <w:p w14:paraId="0FC9E712" w14:textId="26D6251F" w:rsidR="00635C63" w:rsidRDefault="000012FC" w:rsidP="00635C63">
      <w:pPr>
        <w:pStyle w:val="BodyText"/>
        <w:numPr>
          <w:ilvl w:val="0"/>
          <w:numId w:val="17"/>
        </w:numPr>
      </w:pPr>
      <w:r>
        <w:t xml:space="preserve">Create a JenkinsFile within the private repo that builds an nginx container with a custom nginx.conf that returns “Hello Jenkins!” and at some </w:t>
      </w:r>
      <w:proofErr w:type="gramStart"/>
      <w:r>
        <w:t>point</w:t>
      </w:r>
      <w:proofErr w:type="gramEnd"/>
      <w:r>
        <w:t xml:space="preserve"> prints out an env variable `echo $SECRET_VAR`</w:t>
      </w:r>
    </w:p>
    <w:p w14:paraId="7ABFE0B6" w14:textId="1C5C9A50" w:rsidR="000012FC" w:rsidRDefault="00635C63" w:rsidP="000012FC">
      <w:pPr>
        <w:pStyle w:val="BodyText"/>
        <w:numPr>
          <w:ilvl w:val="0"/>
          <w:numId w:val="17"/>
        </w:numPr>
      </w:pPr>
      <w:r>
        <w:t>Through the Jenkins GUI go to ‘Credentials’ and add your Git Username and password as a ‘username with password’ credential</w:t>
      </w:r>
      <w:r w:rsidR="000012FC">
        <w:t xml:space="preserve">. </w:t>
      </w:r>
    </w:p>
    <w:p w14:paraId="2798A038" w14:textId="5B5919F3" w:rsidR="000012FC" w:rsidRDefault="000012FC" w:rsidP="000012FC">
      <w:pPr>
        <w:pStyle w:val="BodyText"/>
        <w:numPr>
          <w:ilvl w:val="0"/>
          <w:numId w:val="17"/>
        </w:numPr>
      </w:pPr>
      <w:r>
        <w:t>Create a Secret Text credential with any value through the Jenkins GUI</w:t>
      </w:r>
    </w:p>
    <w:p w14:paraId="0D63A8DD" w14:textId="77777777" w:rsidR="000012FC" w:rsidRDefault="00635C63" w:rsidP="000012FC">
      <w:pPr>
        <w:pStyle w:val="BodyText"/>
        <w:numPr>
          <w:ilvl w:val="0"/>
          <w:numId w:val="17"/>
        </w:numPr>
      </w:pPr>
      <w:r>
        <w:t xml:space="preserve">Create a new Pipeline that pulls the project from the private repo </w:t>
      </w:r>
      <w:r w:rsidR="000012FC">
        <w:t>and runs (Building the nginx container).</w:t>
      </w:r>
    </w:p>
    <w:p w14:paraId="3C018BE6" w14:textId="77777777" w:rsidR="000012FC" w:rsidRDefault="000012FC" w:rsidP="000012FC">
      <w:pPr>
        <w:pStyle w:val="BodyText"/>
        <w:numPr>
          <w:ilvl w:val="0"/>
          <w:numId w:val="17"/>
        </w:numPr>
      </w:pPr>
      <w:r>
        <w:t>Configure the JenkinsFile to create the SECRET_VAR variable from the secret text credential uploaded to the GUI</w:t>
      </w:r>
    </w:p>
    <w:p w14:paraId="27E6AF8A" w14:textId="77777777" w:rsidR="000012FC" w:rsidRPr="000012FC" w:rsidRDefault="000012FC" w:rsidP="000012FC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FFFFFF"/>
          <w:sz w:val="21"/>
          <w:szCs w:val="21"/>
          <w:lang w:eastAsia="en-GB"/>
        </w:rPr>
      </w:pP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>environment {</w:t>
      </w:r>
    </w:p>
    <w:p w14:paraId="7F1FCF23" w14:textId="304D42D9" w:rsidR="00442D2D" w:rsidRDefault="000012FC" w:rsidP="00442D2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</w:pP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SECRET_VAR</w:t>
      </w: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</w:t>
      </w:r>
      <w:r w:rsidRPr="000012FC">
        <w:rPr>
          <w:rFonts w:ascii="Consolas" w:eastAsia="Times New Roman" w:hAnsi="Consolas" w:cs="Times New Roman"/>
          <w:noProof/>
          <w:color w:val="FF9D00"/>
          <w:sz w:val="21"/>
          <w:szCs w:val="21"/>
          <w:lang w:eastAsia="en-GB"/>
        </w:rPr>
        <w:t>=</w:t>
      </w:r>
      <w:r w:rsidRPr="000012FC">
        <w:rPr>
          <w:rFonts w:ascii="Consolas" w:eastAsia="Times New Roman" w:hAnsi="Consolas" w:cs="Times New Roman"/>
          <w:noProof/>
          <w:color w:val="9EFFFF"/>
          <w:sz w:val="21"/>
          <w:szCs w:val="21"/>
          <w:lang w:eastAsia="en-GB"/>
        </w:rPr>
        <w:t xml:space="preserve"> credentials</w:t>
      </w:r>
      <w:r w:rsidRPr="000012F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(</w:t>
      </w:r>
      <w:r w:rsidRPr="000012FC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Pr="000012FC">
        <w:rPr>
          <w:rFonts w:ascii="Consolas" w:eastAsia="Times New Roman" w:hAnsi="Consolas" w:cs="Times New Roman"/>
          <w:noProof/>
          <w:color w:val="A5FF90"/>
          <w:sz w:val="21"/>
          <w:szCs w:val="21"/>
          <w:lang w:eastAsia="en-GB"/>
        </w:rPr>
        <w:t>secret_text</w:t>
      </w:r>
      <w:r w:rsidRPr="000012FC">
        <w:rPr>
          <w:rFonts w:ascii="Consolas" w:eastAsia="Times New Roman" w:hAnsi="Consolas" w:cs="Times New Roman"/>
          <w:noProof/>
          <w:color w:val="92FC79"/>
          <w:sz w:val="21"/>
          <w:szCs w:val="21"/>
          <w:lang w:eastAsia="en-GB"/>
        </w:rPr>
        <w:t>'</w:t>
      </w:r>
      <w:r w:rsidR="00C1390C"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  <w:t>)</w:t>
      </w:r>
    </w:p>
    <w:p w14:paraId="1F0A59A6" w14:textId="6B1DEE79" w:rsidR="00442D2D" w:rsidRPr="00442D2D" w:rsidRDefault="00442D2D" w:rsidP="00442D2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noProof/>
          <w:color w:val="E1E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noProof/>
          <w:color w:val="FF628C"/>
          <w:sz w:val="21"/>
          <w:szCs w:val="21"/>
          <w:lang w:eastAsia="en-GB"/>
        </w:rPr>
        <w:t>}</w:t>
      </w:r>
    </w:p>
    <w:p w14:paraId="60DCEC9E" w14:textId="175F9947" w:rsidR="00442D2D" w:rsidRDefault="00442D2D" w:rsidP="00442D2D">
      <w:pPr>
        <w:pStyle w:val="BodyText"/>
        <w:rPr>
          <w:lang w:eastAsia="en-GB"/>
        </w:rPr>
      </w:pPr>
      <w:r>
        <w:rPr>
          <w:lang w:eastAsia="en-GB"/>
        </w:rPr>
        <w:t>Stretch goal – Push your docker image up to Docker Hub (Hint: will require Docker login credentials)</w:t>
      </w:r>
    </w:p>
    <w:p w14:paraId="029635AB" w14:textId="77777777" w:rsidR="00442D2D" w:rsidRDefault="00442D2D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59D23013" w14:textId="60F81636" w:rsidR="00E766DC" w:rsidRPr="00C1390C" w:rsidRDefault="00E766DC" w:rsidP="00C1390C">
      <w:pPr>
        <w:pStyle w:val="Title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>
        <w:lastRenderedPageBreak/>
        <w:t xml:space="preserve">Lab </w:t>
      </w:r>
      <w:r w:rsidR="00442D2D">
        <w:t>6</w:t>
      </w:r>
      <w:r>
        <w:t xml:space="preserve"> – </w:t>
      </w:r>
      <w:r w:rsidR="00442D2D">
        <w:t>Jenkins Webhook</w:t>
      </w:r>
    </w:p>
    <w:p w14:paraId="1679424E" w14:textId="60C8641A" w:rsidR="00E766DC" w:rsidRDefault="00E766DC" w:rsidP="00E766DC">
      <w:pPr>
        <w:pStyle w:val="Subtitle"/>
      </w:pPr>
      <w:r>
        <w:t xml:space="preserve">Task – </w:t>
      </w:r>
      <w:r w:rsidR="00442D2D">
        <w:t>Use Webhook to connect Source Control to a pipeline</w:t>
      </w:r>
    </w:p>
    <w:p w14:paraId="35E0A836" w14:textId="0C1A4FA4" w:rsidR="00442D2D" w:rsidRDefault="00E766DC" w:rsidP="00772A52">
      <w:pPr>
        <w:pStyle w:val="BodyText"/>
      </w:pPr>
      <w:r>
        <w:t>Prerequisite</w:t>
      </w:r>
      <w:r w:rsidR="00442D2D">
        <w:t xml:space="preserve"> – Same machine as Jenkins installation </w:t>
      </w:r>
    </w:p>
    <w:p w14:paraId="686DF82E" w14:textId="3FB48415" w:rsidR="00442D2D" w:rsidRDefault="00442D2D" w:rsidP="00442D2D">
      <w:pPr>
        <w:pStyle w:val="BodyText"/>
        <w:numPr>
          <w:ilvl w:val="0"/>
          <w:numId w:val="35"/>
        </w:numPr>
      </w:pPr>
      <w:r>
        <w:t xml:space="preserve">Create a new </w:t>
      </w:r>
      <w:proofErr w:type="spellStart"/>
      <w:r>
        <w:t>Git</w:t>
      </w:r>
      <w:proofErr w:type="spellEnd"/>
      <w:r>
        <w:t xml:space="preserve"> Repo (Public) with a basic JenkinsFile that echoes out “Hello World” via a shell command</w:t>
      </w:r>
    </w:p>
    <w:p w14:paraId="0B3BFC50" w14:textId="17DB4F61" w:rsidR="00442D2D" w:rsidRDefault="00442D2D" w:rsidP="00442D2D">
      <w:pPr>
        <w:pStyle w:val="BodyText"/>
        <w:numPr>
          <w:ilvl w:val="0"/>
          <w:numId w:val="35"/>
        </w:numPr>
      </w:pPr>
      <w:r>
        <w:t>Create a new Pipeline on Jenkins G</w:t>
      </w:r>
      <w:r w:rsidR="00A818DB">
        <w:t>UI</w:t>
      </w:r>
      <w:r>
        <w:t xml:space="preserve"> adding the public Repo. On this configuration under ‘Polling SCM’ </w:t>
      </w:r>
      <w:r w:rsidR="006D067E">
        <w:t>check Git Webhook</w:t>
      </w:r>
    </w:p>
    <w:p w14:paraId="69D3636A" w14:textId="50F99DE3" w:rsidR="006D067E" w:rsidRDefault="006D067E" w:rsidP="006D067E">
      <w:pPr>
        <w:pStyle w:val="BodyText"/>
        <w:numPr>
          <w:ilvl w:val="0"/>
          <w:numId w:val="35"/>
        </w:numPr>
      </w:pPr>
      <w:r>
        <w:t>Go back to GitHub / &lt;Your repo&gt; / settings / webhooks / add webhook and set the PayLoad URL to `</w:t>
      </w:r>
      <w:r w:rsidRPr="006D067E">
        <w:t>&lt;jenkins-</w:t>
      </w:r>
      <w:r>
        <w:t>ip-</w:t>
      </w:r>
      <w:r w:rsidRPr="006D067E">
        <w:t>address&gt;/github-webhook/</w:t>
      </w:r>
      <w:r>
        <w:t xml:space="preserve">` ensuring the </w:t>
      </w:r>
      <w:proofErr w:type="gramStart"/>
      <w:r>
        <w:t>final / is added</w:t>
      </w:r>
      <w:proofErr w:type="gramEnd"/>
    </w:p>
    <w:p w14:paraId="132AEDE7" w14:textId="3521259D" w:rsidR="006D067E" w:rsidRDefault="006D067E" w:rsidP="006D067E">
      <w:pPr>
        <w:pStyle w:val="BodyText"/>
        <w:numPr>
          <w:ilvl w:val="0"/>
          <w:numId w:val="35"/>
        </w:numPr>
      </w:pPr>
      <w:r>
        <w:t xml:space="preserve">Check the webhook </w:t>
      </w:r>
      <w:proofErr w:type="gramStart"/>
      <w:r>
        <w:t>is accepted</w:t>
      </w:r>
      <w:proofErr w:type="gramEnd"/>
      <w:r>
        <w:t xml:space="preserve"> (should show a green tick via the GitHub GUI) and make a change to the repo</w:t>
      </w:r>
    </w:p>
    <w:p w14:paraId="53ACD099" w14:textId="06EA6789" w:rsidR="006D067E" w:rsidRDefault="006D067E" w:rsidP="006D067E">
      <w:pPr>
        <w:pStyle w:val="BodyText"/>
        <w:numPr>
          <w:ilvl w:val="0"/>
          <w:numId w:val="35"/>
        </w:numPr>
      </w:pPr>
      <w:r>
        <w:t xml:space="preserve">Check the Jenkins pipeline has </w:t>
      </w:r>
      <w:proofErr w:type="gramStart"/>
      <w:r>
        <w:t>been triggered</w:t>
      </w:r>
      <w:proofErr w:type="gramEnd"/>
      <w:r>
        <w:t xml:space="preserve"> with a change made to the repo</w:t>
      </w:r>
    </w:p>
    <w:p w14:paraId="6992A92A" w14:textId="7C055F4D" w:rsidR="006D067E" w:rsidRPr="00442D2D" w:rsidRDefault="006D067E" w:rsidP="006D067E">
      <w:pPr>
        <w:pStyle w:val="BodyText"/>
      </w:pPr>
      <w:r>
        <w:t xml:space="preserve">Stretch goal – </w:t>
      </w:r>
      <w:r w:rsidR="0061645B">
        <w:t>Create or use existing Git Repos for Task 1 and 2 of the repo</w:t>
      </w:r>
      <w:r>
        <w:t xml:space="preserve"> </w:t>
      </w:r>
      <w:hyperlink r:id="rId10" w:history="1">
        <w:r w:rsidRPr="0012404E">
          <w:rPr>
            <w:rStyle w:val="Hyperlink"/>
          </w:rPr>
          <w:t>https://gitlab.com/Reece-Elder/dockerfileexercise</w:t>
        </w:r>
      </w:hyperlink>
      <w:r w:rsidR="0061645B">
        <w:t xml:space="preserve">, use webhooks and make Jenkins pipeline builds to connect up. Add stages to build, deploy and push images to DockerHub, using the webhooks to </w:t>
      </w:r>
      <w:proofErr w:type="gramStart"/>
      <w:r w:rsidR="0061645B">
        <w:t>test</w:t>
      </w:r>
      <w:proofErr w:type="gramEnd"/>
      <w:r w:rsidR="0061645B">
        <w:t xml:space="preserve"> the pipeline</w:t>
      </w:r>
    </w:p>
    <w:sectPr w:rsidR="006D067E" w:rsidRPr="00442D2D" w:rsidSect="00562E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961A" w14:textId="77777777" w:rsidR="007621E7" w:rsidRDefault="007621E7">
      <w:pPr>
        <w:spacing w:after="0"/>
      </w:pPr>
      <w:r>
        <w:separator/>
      </w:r>
    </w:p>
  </w:endnote>
  <w:endnote w:type="continuationSeparator" w:id="0">
    <w:p w14:paraId="32E98170" w14:textId="77777777" w:rsidR="007621E7" w:rsidRDefault="00762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467F" w14:textId="77777777" w:rsidR="007621E7" w:rsidRDefault="007621E7">
      <w:r>
        <w:separator/>
      </w:r>
    </w:p>
  </w:footnote>
  <w:footnote w:type="continuationSeparator" w:id="0">
    <w:p w14:paraId="2F5F54A4" w14:textId="77777777" w:rsidR="007621E7" w:rsidRDefault="00762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4593"/>
    <w:multiLevelType w:val="hybridMultilevel"/>
    <w:tmpl w:val="9102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B66D8"/>
    <w:multiLevelType w:val="hybridMultilevel"/>
    <w:tmpl w:val="B4EEADC6"/>
    <w:lvl w:ilvl="0" w:tplc="4E4C2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20"/>
  </w:num>
  <w:num w:numId="3" w16cid:durableId="112602472">
    <w:abstractNumId w:val="31"/>
  </w:num>
  <w:num w:numId="4" w16cid:durableId="256983630">
    <w:abstractNumId w:val="33"/>
  </w:num>
  <w:num w:numId="5" w16cid:durableId="1309358066">
    <w:abstractNumId w:val="12"/>
  </w:num>
  <w:num w:numId="6" w16cid:durableId="470636124">
    <w:abstractNumId w:val="29"/>
  </w:num>
  <w:num w:numId="7" w16cid:durableId="245723654">
    <w:abstractNumId w:val="16"/>
  </w:num>
  <w:num w:numId="8" w16cid:durableId="353729221">
    <w:abstractNumId w:val="23"/>
  </w:num>
  <w:num w:numId="9" w16cid:durableId="1258370245">
    <w:abstractNumId w:val="27"/>
  </w:num>
  <w:num w:numId="10" w16cid:durableId="693388276">
    <w:abstractNumId w:val="19"/>
  </w:num>
  <w:num w:numId="11" w16cid:durableId="1188451513">
    <w:abstractNumId w:val="30"/>
  </w:num>
  <w:num w:numId="12" w16cid:durableId="380977574">
    <w:abstractNumId w:val="3"/>
  </w:num>
  <w:num w:numId="13" w16cid:durableId="462964138">
    <w:abstractNumId w:val="14"/>
  </w:num>
  <w:num w:numId="14" w16cid:durableId="1061828190">
    <w:abstractNumId w:val="34"/>
  </w:num>
  <w:num w:numId="15" w16cid:durableId="736441538">
    <w:abstractNumId w:val="21"/>
  </w:num>
  <w:num w:numId="16" w16cid:durableId="2033652864">
    <w:abstractNumId w:val="11"/>
  </w:num>
  <w:num w:numId="17" w16cid:durableId="1876040277">
    <w:abstractNumId w:val="9"/>
  </w:num>
  <w:num w:numId="18" w16cid:durableId="1589117027">
    <w:abstractNumId w:val="8"/>
  </w:num>
  <w:num w:numId="19" w16cid:durableId="1260144896">
    <w:abstractNumId w:val="4"/>
  </w:num>
  <w:num w:numId="20" w16cid:durableId="971246832">
    <w:abstractNumId w:val="24"/>
  </w:num>
  <w:num w:numId="21" w16cid:durableId="358160904">
    <w:abstractNumId w:val="22"/>
  </w:num>
  <w:num w:numId="22" w16cid:durableId="1990552599">
    <w:abstractNumId w:val="18"/>
  </w:num>
  <w:num w:numId="23" w16cid:durableId="1659336415">
    <w:abstractNumId w:val="17"/>
  </w:num>
  <w:num w:numId="24" w16cid:durableId="933324060">
    <w:abstractNumId w:val="32"/>
  </w:num>
  <w:num w:numId="25" w16cid:durableId="343437401">
    <w:abstractNumId w:val="10"/>
  </w:num>
  <w:num w:numId="26" w16cid:durableId="1774284387">
    <w:abstractNumId w:val="25"/>
  </w:num>
  <w:num w:numId="27" w16cid:durableId="1800107817">
    <w:abstractNumId w:val="7"/>
  </w:num>
  <w:num w:numId="28" w16cid:durableId="1862356196">
    <w:abstractNumId w:val="1"/>
  </w:num>
  <w:num w:numId="29" w16cid:durableId="108086143">
    <w:abstractNumId w:val="15"/>
  </w:num>
  <w:num w:numId="30" w16cid:durableId="191261177">
    <w:abstractNumId w:val="13"/>
  </w:num>
  <w:num w:numId="31" w16cid:durableId="662123196">
    <w:abstractNumId w:val="2"/>
  </w:num>
  <w:num w:numId="32" w16cid:durableId="164326086">
    <w:abstractNumId w:val="28"/>
  </w:num>
  <w:num w:numId="33" w16cid:durableId="769399913">
    <w:abstractNumId w:val="5"/>
  </w:num>
  <w:num w:numId="34" w16cid:durableId="82651549">
    <w:abstractNumId w:val="6"/>
  </w:num>
  <w:num w:numId="35" w16cid:durableId="1422677859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012FC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5281C"/>
    <w:rsid w:val="0018649C"/>
    <w:rsid w:val="001A6AF2"/>
    <w:rsid w:val="001C77E5"/>
    <w:rsid w:val="00200152"/>
    <w:rsid w:val="00200A4B"/>
    <w:rsid w:val="00212177"/>
    <w:rsid w:val="00247139"/>
    <w:rsid w:val="002907B7"/>
    <w:rsid w:val="00292D17"/>
    <w:rsid w:val="002978F6"/>
    <w:rsid w:val="00297CFB"/>
    <w:rsid w:val="002A248C"/>
    <w:rsid w:val="00331108"/>
    <w:rsid w:val="003475B9"/>
    <w:rsid w:val="00353701"/>
    <w:rsid w:val="0035739A"/>
    <w:rsid w:val="00386387"/>
    <w:rsid w:val="003E3A8D"/>
    <w:rsid w:val="00412D3C"/>
    <w:rsid w:val="00442D2D"/>
    <w:rsid w:val="00446522"/>
    <w:rsid w:val="004E29B3"/>
    <w:rsid w:val="004E5F31"/>
    <w:rsid w:val="0051351F"/>
    <w:rsid w:val="0052321F"/>
    <w:rsid w:val="005607FD"/>
    <w:rsid w:val="00562E15"/>
    <w:rsid w:val="00582EDA"/>
    <w:rsid w:val="00590D07"/>
    <w:rsid w:val="005A105C"/>
    <w:rsid w:val="005B1DCF"/>
    <w:rsid w:val="005B293B"/>
    <w:rsid w:val="005D1167"/>
    <w:rsid w:val="005D29A9"/>
    <w:rsid w:val="005D4D28"/>
    <w:rsid w:val="0061645B"/>
    <w:rsid w:val="006223FD"/>
    <w:rsid w:val="00623EED"/>
    <w:rsid w:val="00635C63"/>
    <w:rsid w:val="00637938"/>
    <w:rsid w:val="00671F5D"/>
    <w:rsid w:val="00677357"/>
    <w:rsid w:val="006A43B0"/>
    <w:rsid w:val="006D067E"/>
    <w:rsid w:val="007046EC"/>
    <w:rsid w:val="00737AEF"/>
    <w:rsid w:val="007621E7"/>
    <w:rsid w:val="00772A52"/>
    <w:rsid w:val="007739D4"/>
    <w:rsid w:val="00784D58"/>
    <w:rsid w:val="007A4F21"/>
    <w:rsid w:val="007A51E8"/>
    <w:rsid w:val="007F1325"/>
    <w:rsid w:val="008B74C6"/>
    <w:rsid w:val="008D6863"/>
    <w:rsid w:val="00900ECF"/>
    <w:rsid w:val="00915B70"/>
    <w:rsid w:val="009172BE"/>
    <w:rsid w:val="00990953"/>
    <w:rsid w:val="00996324"/>
    <w:rsid w:val="009A6D2D"/>
    <w:rsid w:val="009C68CD"/>
    <w:rsid w:val="00A00CE3"/>
    <w:rsid w:val="00A818DB"/>
    <w:rsid w:val="00B3281F"/>
    <w:rsid w:val="00B73C3A"/>
    <w:rsid w:val="00B86B75"/>
    <w:rsid w:val="00B94E40"/>
    <w:rsid w:val="00BB2B53"/>
    <w:rsid w:val="00BC48D5"/>
    <w:rsid w:val="00C1390C"/>
    <w:rsid w:val="00C2321B"/>
    <w:rsid w:val="00C36279"/>
    <w:rsid w:val="00C57A45"/>
    <w:rsid w:val="00C82EBE"/>
    <w:rsid w:val="00CB08A7"/>
    <w:rsid w:val="00CF3B79"/>
    <w:rsid w:val="00D2443B"/>
    <w:rsid w:val="00D35B6E"/>
    <w:rsid w:val="00D91504"/>
    <w:rsid w:val="00DA19C6"/>
    <w:rsid w:val="00DF41D4"/>
    <w:rsid w:val="00E315A3"/>
    <w:rsid w:val="00E377B6"/>
    <w:rsid w:val="00E644E4"/>
    <w:rsid w:val="00E766DC"/>
    <w:rsid w:val="00F57C43"/>
    <w:rsid w:val="00F7266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eece-Elder/dockerfileexerc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.dock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lab.com/Reece-Elder/dockerfileexerc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Reece-Elder/devops-m5-nodeprojec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275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20</cp:revision>
  <cp:lastPrinted>2021-05-26T11:10:00Z</cp:lastPrinted>
  <dcterms:created xsi:type="dcterms:W3CDTF">2022-07-28T15:51:00Z</dcterms:created>
  <dcterms:modified xsi:type="dcterms:W3CDTF">2022-09-07T09:41:00Z</dcterms:modified>
</cp:coreProperties>
</file>